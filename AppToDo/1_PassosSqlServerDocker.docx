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EC4247" w14:textId="62861613" w:rsidR="000150E9" w:rsidRPr="00024F7A" w:rsidRDefault="00C64515" w:rsidP="002B268D">
      <w:pPr>
        <w:pStyle w:val="Ttulo"/>
        <w:rPr>
          <w:lang w:val="en-US"/>
        </w:rPr>
      </w:pPr>
      <w:r>
        <w:rPr>
          <w:lang w:val="en"/>
        </w:rPr>
        <w:t>Sql Server no Docker</w:t>
      </w:r>
    </w:p>
    <w:p w14:paraId="1E498C66" w14:textId="77777777" w:rsidR="00BF3B0A" w:rsidRPr="00024F7A" w:rsidRDefault="00C64515" w:rsidP="00BF3B0A">
      <w:pPr>
        <w:pStyle w:val="Subttulo"/>
        <w:rPr>
          <w:lang w:val="en-US" w:bidi="pt-BR"/>
        </w:rPr>
      </w:pPr>
      <w:bookmarkStart w:id="0" w:name="_Hlk487785372"/>
      <w:bookmarkEnd w:id="0"/>
      <w:r>
        <w:rPr>
          <w:lang w:val="en"/>
        </w:rPr>
        <w:t>Steps to run the container in Docker</w:t>
      </w:r>
    </w:p>
    <w:p w14:paraId="269BB6E7" w14:textId="5C254EB6" w:rsidR="000004E7" w:rsidRPr="00024F7A" w:rsidRDefault="00977052" w:rsidP="00BF3B0A">
      <w:pPr>
        <w:pStyle w:val="Subttulo"/>
        <w:rPr>
          <w:color w:val="000000" w:themeColor="text1"/>
          <w:lang w:val="en-US"/>
        </w:rPr>
      </w:pPr>
      <w:r w:rsidRPr="00187CE1">
        <w:rPr>
          <w:lang w:val="en"/>
        </w:rPr>
        <w:br/>
      </w:r>
      <w:r w:rsidR="00C64515" w:rsidRPr="00BF3B0A">
        <w:rPr>
          <w:color w:val="000000" w:themeColor="text1"/>
          <w:sz w:val="24"/>
          <w:szCs w:val="24"/>
          <w:lang w:val="en"/>
        </w:rPr>
        <w:t>I'll show you the steps to set up Sql Server in Docker, so it will be possible to create an instantiation of that image.</w:t>
      </w:r>
    </w:p>
    <w:p w14:paraId="3EC49409" w14:textId="0BD38CBC" w:rsidR="000004E7" w:rsidRPr="00187CE1" w:rsidRDefault="00C64515" w:rsidP="0050164B">
      <w:pPr>
        <w:pStyle w:val="Ttulo1"/>
        <w:rPr>
          <w:lang w:val="pt-BR"/>
        </w:rPr>
      </w:pPr>
      <w:r>
        <w:rPr>
          <w:lang w:val="en"/>
        </w:rPr>
        <w:t>Steps</w:t>
      </w:r>
    </w:p>
    <w:p w14:paraId="5EDECB16" w14:textId="7BB85BE5" w:rsidR="001D3162" w:rsidRPr="00306EB5" w:rsidRDefault="001D3162" w:rsidP="00943B06">
      <w:pPr>
        <w:rPr>
          <w:b/>
          <w:bCs/>
          <w:color w:val="2B579A" w:themeColor="accent5"/>
          <w:szCs w:val="24"/>
          <w:lang w:val="pt-BR"/>
        </w:rPr>
      </w:pPr>
    </w:p>
    <w:p w14:paraId="7031CA99" w14:textId="4BBBB60B" w:rsidR="00306EB5" w:rsidRPr="00306EB5" w:rsidRDefault="00306EB5" w:rsidP="00306EB5">
      <w:pPr>
        <w:pStyle w:val="PargrafodaLista"/>
        <w:numPr>
          <w:ilvl w:val="0"/>
          <w:numId w:val="33"/>
        </w:numPr>
        <w:rPr>
          <w:lang w:val="en-US"/>
        </w:rPr>
      </w:pPr>
      <w:r w:rsidRPr="00306EB5">
        <w:rPr>
          <w:lang w:val="en"/>
        </w:rPr>
        <w:t>Download docker</w:t>
      </w:r>
    </w:p>
    <w:p w14:paraId="5778139E" w14:textId="79AA7A86" w:rsidR="00306EB5" w:rsidRPr="00306EB5" w:rsidRDefault="00306EB5" w:rsidP="00306EB5">
      <w:pPr>
        <w:rPr>
          <w:lang w:val="en-US"/>
        </w:rPr>
      </w:pPr>
      <w:r>
        <w:rPr>
          <w:lang w:val="en"/>
        </w:rPr>
        <w:tab/>
      </w:r>
      <w:r w:rsidRPr="00306EB5">
        <w:rPr>
          <w:lang w:val="en"/>
        </w:rPr>
        <w:t>https://download.docker.com/win/stabl...</w:t>
      </w:r>
    </w:p>
    <w:p w14:paraId="34956B04" w14:textId="5A7713CE" w:rsidR="00306EB5" w:rsidRPr="00306EB5" w:rsidRDefault="00306EB5" w:rsidP="00306EB5">
      <w:pPr>
        <w:pStyle w:val="PargrafodaLista"/>
        <w:numPr>
          <w:ilvl w:val="0"/>
          <w:numId w:val="33"/>
        </w:numPr>
        <w:rPr>
          <w:lang w:val="en-US"/>
        </w:rPr>
      </w:pPr>
      <w:r w:rsidRPr="00306EB5">
        <w:rPr>
          <w:lang w:val="en"/>
        </w:rPr>
        <w:t>Download SQL Server Management Studio</w:t>
      </w:r>
    </w:p>
    <w:p w14:paraId="63375164" w14:textId="2C3338A4" w:rsidR="00306EB5" w:rsidRPr="00306EB5" w:rsidRDefault="00306EB5" w:rsidP="00306EB5">
      <w:pPr>
        <w:rPr>
          <w:lang w:val="en-US"/>
        </w:rPr>
      </w:pPr>
      <w:r>
        <w:rPr>
          <w:lang w:val="en"/>
        </w:rPr>
        <w:tab/>
      </w:r>
      <w:r w:rsidRPr="00306EB5">
        <w:rPr>
          <w:lang w:val="en"/>
        </w:rPr>
        <w:t>https://docs.microsoft.com/pt-br/sql/...</w:t>
      </w:r>
    </w:p>
    <w:p w14:paraId="45AD9213" w14:textId="1AFD120F" w:rsidR="00306EB5" w:rsidRPr="00306EB5" w:rsidRDefault="00306EB5" w:rsidP="00306EB5">
      <w:pPr>
        <w:rPr>
          <w:lang w:val="pt-BR"/>
        </w:rPr>
      </w:pPr>
      <w:r>
        <w:rPr>
          <w:lang w:val="en"/>
        </w:rPr>
        <w:tab/>
      </w:r>
      <w:r w:rsidRPr="00306EB5">
        <w:rPr>
          <w:lang w:val="en"/>
        </w:rPr>
        <w:t>https://aka.ms/ssmsfullsetup</w:t>
      </w:r>
    </w:p>
    <w:p w14:paraId="09F09281" w14:textId="2261BF85" w:rsidR="00306EB5" w:rsidRPr="00306EB5" w:rsidRDefault="00306EB5" w:rsidP="00306EB5">
      <w:pPr>
        <w:pStyle w:val="PargrafodaLista"/>
        <w:numPr>
          <w:ilvl w:val="0"/>
          <w:numId w:val="33"/>
        </w:numPr>
        <w:rPr>
          <w:lang w:val="pt-BR"/>
        </w:rPr>
      </w:pPr>
      <w:r w:rsidRPr="00306EB5">
        <w:rPr>
          <w:lang w:val="en"/>
        </w:rPr>
        <w:t>Ensure you're running Linux containers</w:t>
      </w:r>
    </w:p>
    <w:p w14:paraId="6D31158F" w14:textId="1D6447F5" w:rsidR="00306EB5" w:rsidRPr="00024F7A" w:rsidRDefault="00306EB5" w:rsidP="00306EB5">
      <w:pPr>
        <w:pStyle w:val="PargrafodaLista"/>
        <w:numPr>
          <w:ilvl w:val="0"/>
          <w:numId w:val="33"/>
        </w:numPr>
        <w:rPr>
          <w:lang w:val="en-US"/>
        </w:rPr>
      </w:pPr>
      <w:r w:rsidRPr="00306EB5">
        <w:rPr>
          <w:lang w:val="en"/>
        </w:rPr>
        <w:t>Download the latest stable SQL Server image for docker</w:t>
      </w:r>
    </w:p>
    <w:p w14:paraId="33A2F78F" w14:textId="51EC8484" w:rsidR="00306EB5" w:rsidRPr="00306EB5" w:rsidRDefault="00306EB5" w:rsidP="00306EB5">
      <w:pPr>
        <w:rPr>
          <w:lang w:val="en-US"/>
        </w:rPr>
      </w:pPr>
      <w:r w:rsidRPr="00306EB5">
        <w:rPr>
          <w:lang w:val="en"/>
        </w:rPr>
        <w:tab/>
        <w:t>docker pull mcr.microsoft.com/</w:t>
      </w:r>
      <w:proofErr w:type="spellStart"/>
      <w:r w:rsidRPr="00306EB5">
        <w:rPr>
          <w:lang w:val="en"/>
        </w:rPr>
        <w:t>mssql</w:t>
      </w:r>
      <w:proofErr w:type="spellEnd"/>
      <w:r w:rsidRPr="00306EB5">
        <w:rPr>
          <w:lang w:val="en"/>
        </w:rPr>
        <w:t>/server:2019-latest</w:t>
      </w:r>
    </w:p>
    <w:p w14:paraId="0DFFE7E4" w14:textId="0E4F0C8F" w:rsidR="00306EB5" w:rsidRPr="00024F7A" w:rsidRDefault="00306EB5" w:rsidP="00306EB5">
      <w:pPr>
        <w:pStyle w:val="PargrafodaLista"/>
        <w:numPr>
          <w:ilvl w:val="0"/>
          <w:numId w:val="34"/>
        </w:numPr>
        <w:rPr>
          <w:lang w:val="en-US"/>
        </w:rPr>
      </w:pPr>
      <w:r w:rsidRPr="00306EB5">
        <w:rPr>
          <w:lang w:val="en"/>
        </w:rPr>
        <w:t>Create a new instance using this image (PASSWORD SIZE 8)</w:t>
      </w:r>
    </w:p>
    <w:p w14:paraId="0700959F" w14:textId="7F0A7EC4" w:rsidR="00306EB5" w:rsidRDefault="00306EB5" w:rsidP="00306EB5">
      <w:pPr>
        <w:ind w:left="720"/>
        <w:rPr>
          <w:lang w:val="en-US"/>
        </w:rPr>
      </w:pPr>
      <w:r w:rsidRPr="00306EB5">
        <w:rPr>
          <w:lang w:val="en"/>
        </w:rPr>
        <w:t>docker run -e 'ACCEPT_EULA=Y' -e 'SA_PASSWORD=MTiQl9Nh' -p 1433:1433 -d mcr.microsoft.com/</w:t>
      </w:r>
      <w:proofErr w:type="spellStart"/>
      <w:r w:rsidRPr="00306EB5">
        <w:rPr>
          <w:lang w:val="en"/>
        </w:rPr>
        <w:t>mssql</w:t>
      </w:r>
      <w:proofErr w:type="spellEnd"/>
      <w:r w:rsidRPr="00306EB5">
        <w:rPr>
          <w:lang w:val="en"/>
        </w:rPr>
        <w:t>/server:2019-latest</w:t>
      </w:r>
    </w:p>
    <w:p w14:paraId="50AE11EC" w14:textId="77777777" w:rsidR="00BF3B0A" w:rsidRDefault="00BF3B0A" w:rsidP="00306EB5">
      <w:pPr>
        <w:ind w:left="720"/>
        <w:rPr>
          <w:lang w:val="en-US"/>
        </w:rPr>
      </w:pPr>
    </w:p>
    <w:p w14:paraId="17B24200" w14:textId="190150D1" w:rsidR="006D3A72" w:rsidRPr="00306EB5" w:rsidRDefault="00306EB5" w:rsidP="00306EB5">
      <w:pPr>
        <w:ind w:left="720"/>
        <w:jc w:val="center"/>
        <w:rPr>
          <w:rStyle w:val="Hyperlink"/>
          <w:color w:val="auto"/>
          <w:u w:val="none"/>
          <w:lang w:val="en-US"/>
        </w:rPr>
      </w:pPr>
      <w:r>
        <w:rPr>
          <w:noProof/>
          <w:lang w:val="en-US"/>
        </w:rPr>
        <w:drawing>
          <wp:inline distT="0" distB="0" distL="0" distR="0" wp14:anchorId="51028FB8" wp14:editId="0A9130D1">
            <wp:extent cx="4084783" cy="27146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37" cy="275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A72" w:rsidRPr="00306EB5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352B" w14:textId="77777777" w:rsidR="00981B70" w:rsidRDefault="00981B70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1A662EF6" w14:textId="77777777" w:rsidR="00981B70" w:rsidRDefault="00981B70">
      <w:pPr>
        <w:spacing w:line="240" w:lineRule="auto"/>
      </w:pPr>
      <w:r>
        <w:rPr>
          <w:lang w:val="en"/>
        </w:rPr>
        <w:continuationSeparator/>
      </w:r>
    </w:p>
  </w:endnote>
  <w:endnote w:type="continuationNotice" w:id="1">
    <w:p w14:paraId="57D20F32" w14:textId="77777777" w:rsidR="00981B70" w:rsidRDefault="00981B7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4196" w14:textId="77777777" w:rsidR="00981B70" w:rsidRDefault="00981B70">
      <w:pPr>
        <w:spacing w:line="240" w:lineRule="auto"/>
      </w:pPr>
      <w:r>
        <w:rPr>
          <w:lang w:val="en"/>
        </w:rPr>
        <w:separator/>
      </w:r>
    </w:p>
  </w:footnote>
  <w:footnote w:type="continuationSeparator" w:id="0">
    <w:p w14:paraId="71BB166E" w14:textId="77777777" w:rsidR="00981B70" w:rsidRDefault="00981B70">
      <w:pPr>
        <w:spacing w:line="240" w:lineRule="auto"/>
      </w:pPr>
      <w:r>
        <w:rPr>
          <w:lang w:val="en"/>
        </w:rPr>
        <w:continuationSeparator/>
      </w:r>
    </w:p>
  </w:footnote>
  <w:footnote w:type="continuationNotice" w:id="1">
    <w:p w14:paraId="2B3C5B89" w14:textId="77777777" w:rsidR="00981B70" w:rsidRDefault="00981B7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220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1155A"/>
    <w:multiLevelType w:val="hybridMultilevel"/>
    <w:tmpl w:val="6AAA6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4291D"/>
    <w:multiLevelType w:val="hybridMultilevel"/>
    <w:tmpl w:val="12A48CA8"/>
    <w:lvl w:ilvl="0" w:tplc="A9B64386">
      <w:start w:val="1"/>
      <w:numFmt w:val="decimal"/>
      <w:pStyle w:val="Commarcadore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10C21"/>
    <w:multiLevelType w:val="hybridMultilevel"/>
    <w:tmpl w:val="06DC9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9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4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5"/>
  </w:num>
  <w:num w:numId="26">
    <w:abstractNumId w:val="19"/>
  </w:num>
  <w:num w:numId="27">
    <w:abstractNumId w:val="20"/>
  </w:num>
  <w:num w:numId="28">
    <w:abstractNumId w:val="18"/>
  </w:num>
  <w:num w:numId="29">
    <w:abstractNumId w:val="13"/>
  </w:num>
  <w:num w:numId="30">
    <w:abstractNumId w:val="12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15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4F7A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6EB5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B70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3B0A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4515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08CB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  <w:style w:type="paragraph" w:styleId="PargrafodaLista">
    <w:name w:val="List Paragraph"/>
    <w:basedOn w:val="Normal"/>
    <w:uiPriority w:val="34"/>
    <w:unhideWhenUsed/>
    <w:qFormat/>
    <w:rsid w:val="0030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2022-04-03T17:03:00Z</dcterms:created>
  <dcterms:modified xsi:type="dcterms:W3CDTF">2022-04-03T17:17:00Z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